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02" w:rsidRPr="006B22F8" w:rsidRDefault="00A84D77">
      <w:pPr>
        <w:pStyle w:val="Title"/>
        <w:rPr>
          <w:sz w:val="48"/>
          <w:szCs w:val="48"/>
        </w:rPr>
      </w:pPr>
      <w:r w:rsidRPr="006B22F8">
        <w:rPr>
          <w:sz w:val="48"/>
          <w:szCs w:val="48"/>
        </w:rPr>
        <w:t xml:space="preserve">Vacations-Abroad.com </w:t>
      </w:r>
      <w:r w:rsidR="003C13E7" w:rsidRPr="006B22F8">
        <w:rPr>
          <w:sz w:val="48"/>
          <w:szCs w:val="48"/>
        </w:rPr>
        <w:t>Press Release</w:t>
      </w:r>
    </w:p>
    <w:p w:rsidR="003C13E7" w:rsidRDefault="003C13E7" w:rsidP="00DC0FCC">
      <w:r>
        <w:t>Suite G 284, 5805 State Bridge Road</w:t>
      </w:r>
    </w:p>
    <w:p w:rsidR="00DC0FCC" w:rsidRDefault="003C13E7" w:rsidP="00DC0FCC">
      <w:r>
        <w:t>Johns Creek, Georgia 30097</w:t>
      </w:r>
    </w:p>
    <w:p w:rsidR="00DC0FCC" w:rsidRPr="00DC0FCC" w:rsidRDefault="00DC0FCC" w:rsidP="00DC0FCC">
      <w:r>
        <w:t>770-</w:t>
      </w:r>
      <w:r w:rsidR="00572B37">
        <w:t>687-6889</w:t>
      </w:r>
    </w:p>
    <w:p w:rsidR="00DC0FCC" w:rsidRPr="00A84D77" w:rsidRDefault="000B54F3" w:rsidP="00A84D77">
      <w:pPr>
        <w:pStyle w:val="Heading1"/>
        <w:rPr>
          <w:b/>
        </w:rPr>
      </w:pPr>
      <w:bookmarkStart w:id="0" w:name="_GoBack"/>
      <w:r>
        <w:rPr>
          <w:b/>
        </w:rPr>
        <w:t>How not to get scammed from a vacation rental</w:t>
      </w:r>
    </w:p>
    <w:p w:rsidR="00166CF5" w:rsidRDefault="00166CF5" w:rsidP="00DC0FCC">
      <w:p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Vacation rentals are one of the fasted growing segments of the $593B hospitality industry but is also one fraught with danger. Here are some tips on how to make</w:t>
      </w:r>
      <w:r w:rsidR="00D64B4C">
        <w:rPr>
          <w:rFonts w:ascii="BookmanOldStyle" w:hAnsi="BookmanOldStyle" w:cs="BookmanOldStyle"/>
          <w:color w:val="000000"/>
          <w:sz w:val="24"/>
          <w:szCs w:val="24"/>
        </w:rPr>
        <w:t xml:space="preserve"> sure you do not get ripped off.</w:t>
      </w:r>
      <w:r>
        <w:rPr>
          <w:rFonts w:ascii="BookmanOldStyle" w:hAnsi="BookmanOldStyle" w:cs="BookmanOldStyle"/>
          <w:color w:val="000000"/>
          <w:sz w:val="24"/>
          <w:szCs w:val="24"/>
        </w:rPr>
        <w:t xml:space="preserve"> </w:t>
      </w:r>
    </w:p>
    <w:p w:rsidR="00166CF5" w:rsidRDefault="00166CF5" w:rsidP="00DC0FCC">
      <w:p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</w:p>
    <w:p w:rsidR="00166CF5" w:rsidRDefault="00166CF5" w:rsidP="00166C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Talk to the person renting the apartment by phone</w:t>
      </w:r>
      <w:r w:rsidR="00697D88">
        <w:rPr>
          <w:rFonts w:ascii="BookmanOldStyle" w:hAnsi="BookmanOldStyle" w:cs="BookmanOldStyle"/>
          <w:color w:val="000000"/>
          <w:sz w:val="24"/>
          <w:szCs w:val="24"/>
        </w:rPr>
        <w:t>.</w:t>
      </w:r>
    </w:p>
    <w:p w:rsidR="00166CF5" w:rsidRDefault="00166CF5" w:rsidP="00166CF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Do they speak with a strange accent?</w:t>
      </w:r>
    </w:p>
    <w:p w:rsidR="00EB7279" w:rsidRDefault="00EB7279" w:rsidP="00EB7279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If yes, then they may be located in a foreign country and using a fake id.</w:t>
      </w:r>
    </w:p>
    <w:p w:rsidR="00166CF5" w:rsidRDefault="00166CF5" w:rsidP="00166CF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Do a reverse look up of the telephone</w:t>
      </w:r>
      <w:r w:rsidR="000B7878">
        <w:rPr>
          <w:rFonts w:ascii="BookmanOldStyle" w:hAnsi="BookmanOldStyle" w:cs="BookmanOldStyle"/>
          <w:color w:val="000000"/>
          <w:sz w:val="24"/>
          <w:szCs w:val="24"/>
        </w:rPr>
        <w:t xml:space="preserve"> number</w:t>
      </w:r>
      <w:r w:rsidR="00697D88">
        <w:rPr>
          <w:rFonts w:ascii="BookmanOldStyle" w:hAnsi="BookmanOldStyle" w:cs="BookmanOldStyle"/>
          <w:color w:val="000000"/>
          <w:sz w:val="24"/>
          <w:szCs w:val="24"/>
        </w:rPr>
        <w:t>.</w:t>
      </w:r>
    </w:p>
    <w:p w:rsidR="00166CF5" w:rsidRDefault="00166CF5" w:rsidP="00166CF5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Is there a published name associated with the phone?</w:t>
      </w:r>
    </w:p>
    <w:p w:rsidR="00166CF5" w:rsidRDefault="00EB7279" w:rsidP="00166CF5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If you cannot find a reference to the phone number</w:t>
      </w:r>
      <w:r w:rsidR="00166CF5">
        <w:rPr>
          <w:rFonts w:ascii="BookmanOldStyle" w:hAnsi="BookmanOldStyle" w:cs="BookmanOldStyle"/>
          <w:color w:val="000000"/>
          <w:sz w:val="24"/>
          <w:szCs w:val="24"/>
        </w:rPr>
        <w:t>, then the phone and the owner may not be legit.</w:t>
      </w:r>
    </w:p>
    <w:p w:rsidR="00166CF5" w:rsidRDefault="00166CF5" w:rsidP="00166C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 xml:space="preserve">Ask for the address of the property and look </w:t>
      </w:r>
      <w:r w:rsidR="009D403F">
        <w:rPr>
          <w:rFonts w:ascii="BookmanOldStyle" w:hAnsi="BookmanOldStyle" w:cs="BookmanOldStyle"/>
          <w:color w:val="000000"/>
          <w:sz w:val="24"/>
          <w:szCs w:val="24"/>
        </w:rPr>
        <w:t xml:space="preserve">it </w:t>
      </w:r>
      <w:r>
        <w:rPr>
          <w:rFonts w:ascii="BookmanOldStyle" w:hAnsi="BookmanOldStyle" w:cs="BookmanOldStyle"/>
          <w:color w:val="000000"/>
          <w:sz w:val="24"/>
          <w:szCs w:val="24"/>
        </w:rPr>
        <w:t>up on Google, Yahoo or Bing maps</w:t>
      </w:r>
      <w:r w:rsidR="00697D88">
        <w:rPr>
          <w:rFonts w:ascii="BookmanOldStyle" w:hAnsi="BookmanOldStyle" w:cs="BookmanOldStyle"/>
          <w:color w:val="000000"/>
          <w:sz w:val="24"/>
          <w:szCs w:val="24"/>
        </w:rPr>
        <w:t>.</w:t>
      </w:r>
    </w:p>
    <w:p w:rsidR="004C7D72" w:rsidRDefault="004C7D72" w:rsidP="004C7D7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Is the neighborhood a residential area and as portrayed by the advertisement?</w:t>
      </w:r>
    </w:p>
    <w:p w:rsidR="004C7D72" w:rsidRDefault="004C7D72" w:rsidP="004C7D7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Look up address in local Property Tax Assessor database</w:t>
      </w:r>
      <w:r w:rsidR="00697D88">
        <w:rPr>
          <w:rFonts w:ascii="BookmanOldStyle" w:hAnsi="BookmanOldStyle" w:cs="BookmanOldStyle"/>
          <w:color w:val="000000"/>
          <w:sz w:val="24"/>
          <w:szCs w:val="24"/>
        </w:rPr>
        <w:t>.</w:t>
      </w:r>
    </w:p>
    <w:p w:rsidR="004C7D72" w:rsidRDefault="004C7D72" w:rsidP="004C7D7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Is the owner’s name the same as the person advertising the property</w:t>
      </w:r>
      <w:r w:rsidR="00697D88">
        <w:rPr>
          <w:rFonts w:ascii="BookmanOldStyle" w:hAnsi="BookmanOldStyle" w:cs="BookmanOldStyle"/>
          <w:color w:val="000000"/>
          <w:sz w:val="24"/>
          <w:szCs w:val="24"/>
        </w:rPr>
        <w:t>?</w:t>
      </w:r>
    </w:p>
    <w:p w:rsidR="004C7D72" w:rsidRPr="004C7D72" w:rsidRDefault="004C7D72" w:rsidP="004C7D7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If the owner’s name and the person representing the property are different, then it might be a scam.</w:t>
      </w:r>
    </w:p>
    <w:p w:rsidR="00166CF5" w:rsidRDefault="00166CF5" w:rsidP="00166C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If you are renting through an online company, contact them prior to sending a deposit and ask them to verify the property.</w:t>
      </w:r>
    </w:p>
    <w:p w:rsidR="004C7D72" w:rsidRDefault="004C7D72" w:rsidP="004C7D7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 xml:space="preserve">Ask the </w:t>
      </w:r>
      <w:r w:rsidR="00D81996">
        <w:rPr>
          <w:rFonts w:ascii="BookmanOldStyle" w:hAnsi="BookmanOldStyle" w:cs="BookmanOldStyle"/>
          <w:color w:val="000000"/>
          <w:sz w:val="24"/>
          <w:szCs w:val="24"/>
        </w:rPr>
        <w:t xml:space="preserve">online </w:t>
      </w:r>
      <w:r>
        <w:rPr>
          <w:rFonts w:ascii="BookmanOldStyle" w:hAnsi="BookmanOldStyle" w:cs="BookmanOldStyle"/>
          <w:color w:val="000000"/>
          <w:sz w:val="24"/>
          <w:szCs w:val="24"/>
        </w:rPr>
        <w:t xml:space="preserve">company about their rental guarantee and if there has been any feedback on the property. </w:t>
      </w:r>
    </w:p>
    <w:p w:rsidR="004C7D72" w:rsidRDefault="004C7D72" w:rsidP="004C7D7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Is this too good to be true?</w:t>
      </w:r>
    </w:p>
    <w:p w:rsidR="004C7D72" w:rsidRPr="004C7D72" w:rsidRDefault="004C7D72" w:rsidP="004C7D7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Compare the photos, with the rate and location.</w:t>
      </w:r>
      <w:r w:rsidRPr="004C7D72">
        <w:rPr>
          <w:rFonts w:ascii="BookmanOldStyle" w:hAnsi="BookmanOldStyle" w:cs="BookmanOldStyle"/>
          <w:noProof/>
          <w:color w:val="000000"/>
          <w:sz w:val="24"/>
          <w:szCs w:val="24"/>
          <w:lang w:eastAsia="en-US"/>
        </w:rPr>
        <w:t xml:space="preserve"> </w:t>
      </w:r>
    </w:p>
    <w:p w:rsidR="004C7D72" w:rsidRDefault="004C7D72" w:rsidP="004C7D7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Scammers will find a photo of a beautiful luxurious property and place an ad for a property in a high demand area, like NYC or Paris and offer it at a ridiculously low price.</w:t>
      </w:r>
    </w:p>
    <w:p w:rsidR="00E3077A" w:rsidRPr="00E3077A" w:rsidRDefault="00E3077A" w:rsidP="00E3077A">
      <w:p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</w:p>
    <w:p w:rsidR="00E3077A" w:rsidRPr="00E3077A" w:rsidRDefault="00E3077A" w:rsidP="00E3077A">
      <w:pPr>
        <w:pStyle w:val="ListParagraph"/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 w:rsidRPr="00E3077A">
        <w:rPr>
          <w:rFonts w:ascii="BookmanOldStyle" w:hAnsi="BookmanOldStyle" w:cs="BookmanOldStyle"/>
          <w:color w:val="000000"/>
          <w:sz w:val="24"/>
          <w:szCs w:val="24"/>
        </w:rPr>
        <w:t>For Interviews Contact Linda Jenkins, CEO Vacations-Abroad.com</w:t>
      </w:r>
    </w:p>
    <w:p w:rsidR="00E3077A" w:rsidRDefault="00E3077A" w:rsidP="006B22F8">
      <w:pPr>
        <w:pStyle w:val="ListParagraph"/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770-687-6889</w:t>
      </w:r>
    </w:p>
    <w:p w:rsidR="006B22F8" w:rsidRPr="00E3077A" w:rsidRDefault="006B22F8" w:rsidP="006B22F8">
      <w:pPr>
        <w:pStyle w:val="ListParagraph"/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>See additional document for bio</w:t>
      </w:r>
    </w:p>
    <w:bookmarkEnd w:id="0"/>
    <w:p w:rsidR="00661F02" w:rsidRDefault="00B11BB5" w:rsidP="004E5633">
      <w:pPr>
        <w:autoSpaceDE w:val="0"/>
        <w:autoSpaceDN w:val="0"/>
        <w:adjustRightInd w:val="0"/>
        <w:rPr>
          <w:rFonts w:ascii="BookmanOldStyle" w:hAnsi="BookmanOldStyle" w:cs="BookmanOldStyle"/>
          <w:color w:val="000000"/>
          <w:sz w:val="24"/>
          <w:szCs w:val="24"/>
        </w:rPr>
      </w:pPr>
      <w:r>
        <w:rPr>
          <w:rFonts w:ascii="BookmanOldStyle" w:hAnsi="BookmanOldStyle" w:cs="BookmanOldStyle"/>
          <w:color w:val="000000"/>
          <w:sz w:val="24"/>
          <w:szCs w:val="24"/>
        </w:rPr>
        <w:t xml:space="preserve"> </w:t>
      </w:r>
      <w:r w:rsidR="004C7D72">
        <w:rPr>
          <w:rFonts w:ascii="BookmanOldStyle" w:hAnsi="BookmanOldStyle" w:cs="BookmanOldStyle"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58240" behindDoc="1" locked="0" layoutInCell="1" allowOverlap="1" wp14:anchorId="36C4C720" wp14:editId="3617EEF7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2121408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341" y="21429"/>
                <wp:lineTo x="213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1F02" w:rsidSect="00E307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1B9" w:rsidRDefault="00F731B9" w:rsidP="00F731B9">
      <w:r>
        <w:separator/>
      </w:r>
    </w:p>
  </w:endnote>
  <w:endnote w:type="continuationSeparator" w:id="0">
    <w:p w:rsidR="00F731B9" w:rsidRDefault="00F731B9" w:rsidP="00F7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B9" w:rsidRDefault="00F731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B9" w:rsidRDefault="00F731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B9" w:rsidRDefault="00F731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1B9" w:rsidRDefault="00F731B9" w:rsidP="00F731B9">
      <w:r>
        <w:separator/>
      </w:r>
    </w:p>
  </w:footnote>
  <w:footnote w:type="continuationSeparator" w:id="0">
    <w:p w:rsidR="00F731B9" w:rsidRDefault="00F731B9" w:rsidP="00F73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B9" w:rsidRDefault="00F731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B9" w:rsidRDefault="00F731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B9" w:rsidRDefault="00F731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26C59"/>
    <w:multiLevelType w:val="hybridMultilevel"/>
    <w:tmpl w:val="A2701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CC"/>
    <w:rsid w:val="00006D9E"/>
    <w:rsid w:val="00092754"/>
    <w:rsid w:val="000B54F3"/>
    <w:rsid w:val="000B7878"/>
    <w:rsid w:val="001048F8"/>
    <w:rsid w:val="00127FC5"/>
    <w:rsid w:val="00166CF5"/>
    <w:rsid w:val="00180536"/>
    <w:rsid w:val="002210EB"/>
    <w:rsid w:val="00233AA0"/>
    <w:rsid w:val="002420D5"/>
    <w:rsid w:val="00284432"/>
    <w:rsid w:val="002E1713"/>
    <w:rsid w:val="00311947"/>
    <w:rsid w:val="003C13E7"/>
    <w:rsid w:val="0042740B"/>
    <w:rsid w:val="004C7D72"/>
    <w:rsid w:val="004E5633"/>
    <w:rsid w:val="00511A18"/>
    <w:rsid w:val="0053136C"/>
    <w:rsid w:val="00572B37"/>
    <w:rsid w:val="005A12AD"/>
    <w:rsid w:val="005F5C76"/>
    <w:rsid w:val="0063057B"/>
    <w:rsid w:val="00661F02"/>
    <w:rsid w:val="00697D88"/>
    <w:rsid w:val="006B22F8"/>
    <w:rsid w:val="008A0C96"/>
    <w:rsid w:val="008F4512"/>
    <w:rsid w:val="00907D94"/>
    <w:rsid w:val="009D403F"/>
    <w:rsid w:val="009D57C2"/>
    <w:rsid w:val="00A06041"/>
    <w:rsid w:val="00A84D77"/>
    <w:rsid w:val="00AF55F6"/>
    <w:rsid w:val="00B11BB5"/>
    <w:rsid w:val="00B23F5C"/>
    <w:rsid w:val="00B66367"/>
    <w:rsid w:val="00B73A60"/>
    <w:rsid w:val="00BE7B85"/>
    <w:rsid w:val="00D64B4C"/>
    <w:rsid w:val="00D8039F"/>
    <w:rsid w:val="00D81996"/>
    <w:rsid w:val="00DC0FCC"/>
    <w:rsid w:val="00E3077A"/>
    <w:rsid w:val="00E32401"/>
    <w:rsid w:val="00EA3A13"/>
    <w:rsid w:val="00EB7279"/>
    <w:rsid w:val="00F6629D"/>
    <w:rsid w:val="00F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AF332435-C692-4295-B034-EE2EE51F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1B9"/>
  </w:style>
  <w:style w:type="paragraph" w:styleId="Heading1">
    <w:name w:val="heading 1"/>
    <w:basedOn w:val="Normal"/>
    <w:next w:val="Normal"/>
    <w:link w:val="Heading1Char"/>
    <w:uiPriority w:val="9"/>
    <w:qFormat/>
    <w:rsid w:val="00F731B9"/>
    <w:pPr>
      <w:keepNext/>
      <w:keepLines/>
      <w:pBdr>
        <w:bottom w:val="single" w:sz="4" w:space="1" w:color="4A66AC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B9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1B9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1B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1B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1B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1B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1B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1B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1B9"/>
    <w:pPr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731B9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B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731B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F731B9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B9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1B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1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1B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1B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1B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1B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1B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F731B9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F731B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731B9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F731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731B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31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1B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1B9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F731B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731B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31B9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31B9"/>
    <w:rPr>
      <w:b/>
      <w:b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1B9"/>
    <w:pPr>
      <w:outlineLvl w:val="9"/>
    </w:pPr>
  </w:style>
  <w:style w:type="paragraph" w:styleId="NoSpacing">
    <w:name w:val="No Spacing"/>
    <w:uiPriority w:val="1"/>
    <w:qFormat/>
    <w:rsid w:val="00F731B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1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B9"/>
  </w:style>
  <w:style w:type="paragraph" w:styleId="Footer">
    <w:name w:val="footer"/>
    <w:basedOn w:val="Normal"/>
    <w:link w:val="FooterChar"/>
    <w:uiPriority w:val="99"/>
    <w:unhideWhenUsed/>
    <w:rsid w:val="00F731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B9"/>
  </w:style>
  <w:style w:type="character" w:styleId="LineNumber">
    <w:name w:val="line number"/>
    <w:basedOn w:val="DefaultParagraphFont"/>
    <w:uiPriority w:val="99"/>
    <w:semiHidden/>
    <w:unhideWhenUsed/>
    <w:rsid w:val="0016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j\AppData\Roaming\Microsoft\Templates\Facet%20design%20(blank).dotx" TargetMode="External"/></Relationships>
</file>

<file path=word/theme/theme1.xml><?xml version="1.0" encoding="utf-8"?>
<a:theme xmlns:a="http://schemas.openxmlformats.org/drawingml/2006/main" name="View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</TotalTime>
  <Pages>1</Pages>
  <Words>252</Words>
  <Characters>1441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lindaj</dc:creator>
  <cp:keywords/>
  <cp:lastModifiedBy>Microsoft account</cp:lastModifiedBy>
  <cp:revision>2</cp:revision>
  <cp:lastPrinted>2014-05-03T13:58:00Z</cp:lastPrinted>
  <dcterms:created xsi:type="dcterms:W3CDTF">2014-05-03T14:01:00Z</dcterms:created>
  <dcterms:modified xsi:type="dcterms:W3CDTF">2014-05-03T14:01:00Z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